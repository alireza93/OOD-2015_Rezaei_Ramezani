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Pr="00E81A84" w:rsidRDefault="00BC13C2" w:rsidP="00CD1011">
      <w:pPr>
        <w:pStyle w:val="Title"/>
        <w:bidi/>
        <w:jc w:val="both"/>
        <w:rPr>
          <w:rFonts w:cs="B Titr"/>
          <w:rtl/>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BC13C2" w:rsidRPr="00BC13C2" w:rsidRDefault="00BC13C2" w:rsidP="00C92E45">
      <w:pPr>
        <w:pStyle w:val="Subtitle"/>
        <w:bidi/>
        <w:jc w:val="both"/>
        <w:rPr>
          <w:iCs w:val="0"/>
          <w:rtl/>
          <w:lang w:bidi="fa-IR"/>
        </w:rPr>
      </w:pPr>
      <w:r>
        <w:rPr>
          <w:rFonts w:hint="cs"/>
          <w:iCs w:val="0"/>
          <w:rtl/>
        </w:rPr>
        <w:t>علیرضا رضائی(</w:t>
      </w:r>
      <w:r w:rsidR="003B48A8" w:rsidRPr="00FD2250">
        <w:rPr>
          <w:rFonts w:hint="cs"/>
          <w:iCs w:val="0"/>
          <w:rtl/>
        </w:rPr>
        <w:t>90106052</w:t>
      </w:r>
      <w:r>
        <w:rPr>
          <w:rFonts w:hint="cs"/>
          <w:iCs w:val="0"/>
          <w:rtl/>
        </w:rPr>
        <w:t xml:space="preserve">) - </w:t>
      </w:r>
      <w:r>
        <w:rPr>
          <w:rFonts w:hint="cs"/>
          <w:rtl/>
        </w:rPr>
        <w:t>حمید رمضانی</w:t>
      </w:r>
      <w:r w:rsidR="00D00E73">
        <w:rPr>
          <w:rFonts w:hint="cs"/>
          <w:rtl/>
          <w:lang w:bidi="fa-IR"/>
        </w:rPr>
        <w:t xml:space="preserve"> 88106588</w:t>
      </w:r>
    </w:p>
    <w:p w:rsidR="00974E37" w:rsidRDefault="00F83B86" w:rsidP="00156A16">
      <w:pPr>
        <w:pStyle w:val="Heading1"/>
        <w:rPr>
          <w:rtl/>
          <w:lang w:bidi="fa-IR"/>
        </w:rPr>
      </w:pPr>
      <w:r>
        <w:rPr>
          <w:rFonts w:hint="cs"/>
          <w:rtl/>
          <w:lang w:bidi="fa-IR"/>
        </w:rPr>
        <w:t>موارد کاربرد</w:t>
      </w:r>
    </w:p>
    <w:p w:rsidR="00673827" w:rsidRDefault="007C1239" w:rsidP="00673827">
      <w:pPr>
        <w:bidi/>
      </w:pPr>
      <w:r w:rsidRPr="007C1239">
        <w:rPr>
          <w:rFonts w:cs="B Roya"/>
          <w:noProof/>
          <w:rtl/>
          <w:lang w:eastAsia="en-US"/>
        </w:rPr>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5568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56704"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r>
        <w:rPr>
          <w:rFonts w:hint="cs"/>
          <w:rtl/>
          <w:lang w:bidi="fa-IR"/>
        </w:rPr>
        <w:lastRenderedPageBreak/>
        <w:t>توضیحات موارد کاربرد</w:t>
      </w:r>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r>
        <w:rPr>
          <w:rFonts w:hint="cs"/>
          <w:rtl/>
        </w:rPr>
        <w:lastRenderedPageBreak/>
        <w:t>واژه نامه</w:t>
      </w:r>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r w:rsidRPr="00324D32">
        <w:rPr>
          <w:rFonts w:hint="cs"/>
          <w:rtl/>
        </w:rPr>
        <w:t>الف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ت</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ج</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r w:rsidRPr="00324D32">
        <w:rPr>
          <w:rFonts w:hint="cs"/>
          <w:rtl/>
        </w:rPr>
        <w:t>ر</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ز</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س</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ک</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م</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ن</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t>M</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r>
        <w:rPr>
          <w:rFonts w:hint="cs"/>
          <w:rtl/>
        </w:rPr>
        <w:t>نمونه اولیه واسط کاربری</w:t>
      </w:r>
    </w:p>
    <w:p w:rsidR="00840FAD" w:rsidRDefault="006F6DBB" w:rsidP="00840FAD">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rPr>
        <w:lastRenderedPageBreak/>
        <w:drawing>
          <wp:anchor distT="0" distB="0" distL="114300" distR="114300" simplePos="0" relativeHeight="251657728"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r>
        <w:rPr>
          <w:rFonts w:hint="cs"/>
          <w:rtl/>
          <w:lang w:bidi="fa-IR"/>
        </w:rPr>
        <w:lastRenderedPageBreak/>
        <w:t xml:space="preserve">کارت های </w:t>
      </w:r>
      <w:r>
        <w:rPr>
          <w:lang w:bidi="fa-IR"/>
        </w:rPr>
        <w:t>CRC</w:t>
      </w:r>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r>
        <w:rPr>
          <w:rFonts w:hint="cs"/>
          <w:rtl/>
          <w:lang w:bidi="fa-IR"/>
        </w:rPr>
        <w:lastRenderedPageBreak/>
        <w:t>نمودار های فعالیت</w:t>
      </w:r>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r w:rsidRPr="00465E1F">
        <w:rPr>
          <w:rFonts w:cs="B Roya"/>
          <w:noProof/>
          <w:rtl/>
          <w:lang w:eastAsia="en-US"/>
        </w:rPr>
        <w:lastRenderedPageBreak/>
        <w:drawing>
          <wp:anchor distT="0" distB="0" distL="114300" distR="114300" simplePos="0" relativeHeight="25165875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0800"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r>
        <w:rPr>
          <w:rFonts w:hint="cs"/>
          <w:rtl/>
          <w:lang w:bidi="fa-IR"/>
        </w:rPr>
        <w:t>نمودارهای فعالیت با خطوط شنا</w:t>
      </w:r>
    </w:p>
    <w:p w:rsidR="00E35520" w:rsidRDefault="00E35520" w:rsidP="00E35520">
      <w:pPr>
        <w:bidi/>
        <w:rPr>
          <w:rtl/>
          <w:lang w:bidi="fa-IR"/>
        </w:rPr>
      </w:pPr>
    </w:p>
    <w:p w:rsidR="00743DB5" w:rsidRDefault="00791C69"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791C69" w:rsidP="00743DB5">
      <w:pPr>
        <w:bidi/>
        <w:rPr>
          <w:rtl/>
          <w:lang w:bidi="fa-IR"/>
        </w:rPr>
      </w:pPr>
      <w:r>
        <w:rPr>
          <w:lang w:bidi="fa-IR"/>
        </w:rPr>
        <w:lastRenderedPageBreak/>
        <w:pict>
          <v:shape id="_x0000_i1026" type="#_x0000_t75" style="width:468pt;height:388.5pt">
            <v:imagedata r:id="rId64" o:title="4"/>
          </v:shape>
        </w:pict>
      </w:r>
    </w:p>
    <w:p w:rsidR="00F20D3A" w:rsidRDefault="00BB731C" w:rsidP="00F20D3A">
      <w:pPr>
        <w:bidi/>
        <w:rPr>
          <w:rtl/>
          <w:lang w:bidi="fa-IR"/>
        </w:rPr>
      </w:pPr>
      <w:r>
        <w:rPr>
          <w:lang w:bidi="fa-IR"/>
        </w:rPr>
        <w:lastRenderedPageBreak/>
        <w:pict>
          <v:shape id="_x0000_i1027" type="#_x0000_t75" style="width:454.5pt;height:441pt">
            <v:imagedata r:id="rId65" o:title="7"/>
          </v:shape>
        </w:pict>
      </w:r>
    </w:p>
    <w:p w:rsidR="00F20D3A" w:rsidRDefault="00BB731C" w:rsidP="00F20D3A">
      <w:pPr>
        <w:bidi/>
        <w:rPr>
          <w:rtl/>
          <w:lang w:bidi="fa-IR"/>
        </w:rPr>
      </w:pPr>
      <w:r>
        <w:rPr>
          <w:lang w:bidi="fa-IR"/>
        </w:rPr>
        <w:lastRenderedPageBreak/>
        <w:pict>
          <v:shape id="_x0000_i1028" type="#_x0000_t75" style="width:469.5pt;height:574.5pt">
            <v:imagedata r:id="rId66" o:title="8"/>
          </v:shape>
        </w:pict>
      </w:r>
    </w:p>
    <w:p w:rsidR="00743DB5" w:rsidRDefault="00791C69" w:rsidP="00743DB5">
      <w:pPr>
        <w:bidi/>
        <w:rPr>
          <w:rtl/>
          <w:lang w:bidi="fa-IR"/>
        </w:rPr>
      </w:pPr>
      <w:r>
        <w:rPr>
          <w:lang w:bidi="fa-IR"/>
        </w:rPr>
        <w:lastRenderedPageBreak/>
        <w:pict>
          <v:shape id="_x0000_i1029" type="#_x0000_t75" style="width:467.25pt;height:561.75pt">
            <v:imagedata r:id="rId67" o:title="10"/>
          </v:shape>
        </w:pict>
      </w:r>
    </w:p>
    <w:p w:rsidR="00743DB5" w:rsidRDefault="00791C69" w:rsidP="00743DB5">
      <w:pPr>
        <w:bidi/>
        <w:rPr>
          <w:rtl/>
          <w:lang w:bidi="fa-IR"/>
        </w:rPr>
      </w:pPr>
      <w:r>
        <w:rPr>
          <w:lang w:bidi="fa-IR"/>
        </w:rPr>
        <w:lastRenderedPageBreak/>
        <w:pict>
          <v:shape id="_x0000_i1030" type="#_x0000_t75" style="width:468pt;height:387pt">
            <v:imagedata r:id="rId68" o:title="11"/>
          </v:shape>
        </w:pict>
      </w:r>
    </w:p>
    <w:p w:rsidR="00F20D3A" w:rsidRDefault="00791C69" w:rsidP="00F20D3A">
      <w:pPr>
        <w:bidi/>
        <w:rPr>
          <w:rtl/>
          <w:lang w:bidi="fa-IR"/>
        </w:rPr>
      </w:pPr>
      <w:r>
        <w:rPr>
          <w:lang w:bidi="fa-IR"/>
        </w:rPr>
        <w:lastRenderedPageBreak/>
        <w:pict>
          <v:shape id="_x0000_i1031" type="#_x0000_t75" style="width:468pt;height:364.5pt">
            <v:imagedata r:id="rId69" o:title="12"/>
          </v:shape>
        </w:pict>
      </w:r>
    </w:p>
    <w:p w:rsidR="00B960EC" w:rsidRDefault="00791C69" w:rsidP="00B960EC">
      <w:pPr>
        <w:bidi/>
        <w:rPr>
          <w:rtl/>
          <w:lang w:bidi="fa-IR"/>
        </w:rPr>
      </w:pPr>
      <w:r>
        <w:rPr>
          <w:lang w:bidi="fa-IR"/>
        </w:rPr>
        <w:lastRenderedPageBreak/>
        <w:pict>
          <v:shape id="_x0000_i1032" type="#_x0000_t75" style="width:467.25pt;height:309pt">
            <v:imagedata r:id="rId70" o:title="13"/>
          </v:shape>
        </w:pict>
      </w:r>
    </w:p>
    <w:p w:rsidR="00B960EC" w:rsidRDefault="00791C69" w:rsidP="00B960EC">
      <w:pPr>
        <w:bidi/>
        <w:rPr>
          <w:rtl/>
          <w:lang w:bidi="fa-IR"/>
        </w:rPr>
      </w:pPr>
      <w:r>
        <w:rPr>
          <w:lang w:bidi="fa-IR"/>
        </w:rPr>
        <w:lastRenderedPageBreak/>
        <w:pict>
          <v:shape id="_x0000_i1033" type="#_x0000_t75" style="width:468pt;height:461.25pt">
            <v:imagedata r:id="rId71" o:title="14"/>
          </v:shape>
        </w:pict>
      </w:r>
    </w:p>
    <w:p w:rsidR="00244F28" w:rsidRDefault="00BB731C"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r>
        <w:rPr>
          <w:rFonts w:hint="cs"/>
          <w:rtl/>
          <w:lang w:bidi="fa-IR"/>
        </w:rPr>
        <w:lastRenderedPageBreak/>
        <w:t>نمودار توالی تحلیل</w:t>
      </w:r>
    </w:p>
    <w:p w:rsidR="00465E1F" w:rsidRDefault="00465E1F" w:rsidP="00465E1F">
      <w:pPr>
        <w:pStyle w:val="Heading3"/>
        <w:bidi/>
        <w:rPr>
          <w:rtl/>
          <w:lang w:bidi="fa-IR"/>
        </w:rPr>
      </w:pPr>
      <w:r>
        <w:rPr>
          <w:rFonts w:hint="cs"/>
          <w:rtl/>
          <w:lang w:bidi="fa-IR"/>
        </w:rPr>
        <w:t>ورود کاربر</w:t>
      </w:r>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pStyle w:val="Heading3"/>
        <w:bidi/>
        <w:rPr>
          <w:rtl/>
          <w:lang w:bidi="fa-IR"/>
        </w:rPr>
      </w:pPr>
      <w:r>
        <w:rPr>
          <w:rFonts w:hint="cs"/>
          <w:rtl/>
          <w:lang w:bidi="fa-IR"/>
        </w:rPr>
        <w:lastRenderedPageBreak/>
        <w:t>خروج کاربر</w:t>
      </w:r>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مشاهده پروفایل</w:t>
      </w:r>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Pr="004A4A5D" w:rsidRDefault="004A4A5D" w:rsidP="004A4A5D">
      <w:pPr>
        <w:bidi/>
        <w:rPr>
          <w:rtl/>
          <w:lang w:bidi="fa-IR"/>
        </w:rPr>
      </w:pPr>
    </w:p>
    <w:p w:rsidR="009202F7" w:rsidRDefault="009202F7" w:rsidP="004A4A5D">
      <w:pPr>
        <w:pStyle w:val="Heading3"/>
        <w:bidi/>
        <w:rPr>
          <w:rtl/>
          <w:lang w:bidi="fa-IR"/>
        </w:rPr>
      </w:pPr>
      <w:r>
        <w:rPr>
          <w:rFonts w:hint="cs"/>
          <w:rtl/>
          <w:lang w:bidi="fa-IR"/>
        </w:rPr>
        <w:lastRenderedPageBreak/>
        <w:t>ایجاد محتوا</w:t>
      </w:r>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t>ایجاد رابطه بین دو محتوا</w:t>
      </w:r>
    </w:p>
    <w:p w:rsidR="004A4A5D" w:rsidRDefault="004A4A5D" w:rsidP="004A4A5D">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lastRenderedPageBreak/>
        <w:t>مشاهده ریزامتیازات</w:t>
      </w:r>
    </w:p>
    <w:p w:rsidR="004A4A5D" w:rsidRDefault="004A4A5D" w:rsidP="004A4A5D">
      <w:pPr>
        <w:bidi/>
        <w:rPr>
          <w:rtl/>
          <w:lang w:bidi="fa-IR"/>
        </w:rPr>
      </w:pPr>
      <w:r w:rsidRPr="004A4A5D">
        <w:rPr>
          <w:rFonts w:cs="B Roya"/>
          <w:noProof/>
          <w:rtl/>
          <w:lang w:eastAsia="en-US"/>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ارسال ایمیل</w:t>
      </w:r>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tl/>
          <w:lang w:bidi="fa-IR"/>
        </w:rPr>
      </w:pPr>
      <w:r>
        <w:rPr>
          <w:rFonts w:hint="cs"/>
          <w:rtl/>
          <w:lang w:bidi="fa-IR"/>
        </w:rPr>
        <w:lastRenderedPageBreak/>
        <w:t>جستجوی محتوا</w:t>
      </w:r>
    </w:p>
    <w:p w:rsidR="00302DF4" w:rsidRDefault="00302DF4" w:rsidP="00302DF4">
      <w:pPr>
        <w:bidi/>
        <w:rPr>
          <w:rtl/>
          <w:lang w:bidi="fa-IR"/>
        </w:rPr>
      </w:pPr>
      <w:r w:rsidRPr="00302DF4">
        <w:rPr>
          <w:rFonts w:cs="B Roya"/>
          <w:noProof/>
          <w:rtl/>
          <w:lang w:eastAsia="en-US"/>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tl/>
          <w:lang w:bidi="fa-IR"/>
        </w:rPr>
      </w:pPr>
      <w:r>
        <w:rPr>
          <w:rFonts w:hint="cs"/>
          <w:rtl/>
          <w:lang w:bidi="fa-IR"/>
        </w:rPr>
        <w:t>ایجاد نسخه جدید از محتوا</w:t>
      </w:r>
    </w:p>
    <w:p w:rsidR="00302DF4" w:rsidRDefault="00302DF4" w:rsidP="00302DF4">
      <w:pPr>
        <w:bidi/>
        <w:rPr>
          <w:rtl/>
          <w:lang w:bidi="fa-IR"/>
        </w:rPr>
      </w:pPr>
      <w:r w:rsidRPr="00302DF4">
        <w:rPr>
          <w:rFonts w:cs="B Roya"/>
          <w:noProof/>
          <w:rtl/>
          <w:lang w:eastAsia="en-US"/>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tl/>
          <w:lang w:bidi="fa-IR"/>
        </w:rPr>
      </w:pPr>
    </w:p>
    <w:p w:rsidR="00302DF4" w:rsidRDefault="00302DF4" w:rsidP="00302DF4">
      <w:pPr>
        <w:bidi/>
        <w:rPr>
          <w:rtl/>
          <w:lang w:bidi="fa-IR"/>
        </w:rPr>
      </w:pPr>
    </w:p>
    <w:p w:rsidR="00302DF4" w:rsidRDefault="00302DF4" w:rsidP="00302DF4">
      <w:pPr>
        <w:pStyle w:val="Heading3"/>
        <w:bidi/>
        <w:rPr>
          <w:rtl/>
          <w:lang w:bidi="fa-IR"/>
        </w:rPr>
      </w:pPr>
      <w:r>
        <w:rPr>
          <w:rFonts w:hint="cs"/>
          <w:rtl/>
          <w:lang w:bidi="fa-IR"/>
        </w:rPr>
        <w:lastRenderedPageBreak/>
        <w:t>ایجاد کاربر</w:t>
      </w:r>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حذف کاربر</w:t>
      </w:r>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Pr="009E3D09" w:rsidRDefault="009E3D09" w:rsidP="009E3D09">
      <w:pPr>
        <w:pStyle w:val="Heading3"/>
        <w:bidi/>
        <w:rPr>
          <w:rtl/>
          <w:lang w:bidi="fa-IR"/>
        </w:rPr>
      </w:pPr>
      <w:r>
        <w:rPr>
          <w:rFonts w:hint="cs"/>
          <w:rtl/>
          <w:lang w:bidi="fa-IR"/>
        </w:rPr>
        <w:lastRenderedPageBreak/>
        <w:t>گزارش فعالیت های کاربر</w:t>
      </w:r>
    </w:p>
    <w:p w:rsidR="00302DF4" w:rsidRDefault="00302DF4" w:rsidP="00302DF4">
      <w:pPr>
        <w:bidi/>
        <w:rPr>
          <w:rtl/>
          <w:lang w:bidi="fa-IR"/>
        </w:rPr>
      </w:pPr>
      <w:r w:rsidRPr="00302DF4">
        <w:rPr>
          <w:rFonts w:cs="B Roya"/>
          <w:noProof/>
          <w:rtl/>
          <w:lang w:eastAsia="en-US"/>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ایجاد مدیر</w:t>
      </w:r>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tl/>
          <w:lang w:bidi="fa-IR"/>
        </w:rPr>
      </w:pPr>
      <w:r>
        <w:rPr>
          <w:rFonts w:hint="cs"/>
          <w:rtl/>
          <w:lang w:bidi="fa-IR"/>
        </w:rPr>
        <w:lastRenderedPageBreak/>
        <w:t>تغییر امتیاز کارمند</w:t>
      </w:r>
    </w:p>
    <w:p w:rsidR="009E3D09" w:rsidRDefault="00465E1F" w:rsidP="009202F7">
      <w:pPr>
        <w:bidi/>
        <w:rPr>
          <w:rtl/>
          <w:lang w:bidi="fa-IR"/>
        </w:rPr>
      </w:pPr>
      <w:r w:rsidRPr="00465E1F">
        <w:rPr>
          <w:rFonts w:cs="B Roya"/>
          <w:noProof/>
          <w:rtl/>
          <w:lang w:eastAsia="en-US"/>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تعیین میزان افزایش حقوق به ازای هر امتیاز</w:t>
      </w:r>
    </w:p>
    <w:p w:rsidR="00465E1F" w:rsidRDefault="00465E1F" w:rsidP="009E3D09">
      <w:pPr>
        <w:bidi/>
        <w:rPr>
          <w:rtl/>
          <w:lang w:bidi="fa-IR"/>
        </w:rPr>
      </w:pPr>
      <w:r w:rsidRPr="00465E1F">
        <w:rPr>
          <w:rFonts w:cs="B Roya"/>
          <w:noProof/>
          <w:rtl/>
          <w:lang w:eastAsia="en-US"/>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pStyle w:val="Heading1"/>
        <w:rPr>
          <w:rtl/>
          <w:lang w:bidi="fa-IR"/>
        </w:rPr>
      </w:pPr>
      <w:r>
        <w:rPr>
          <w:rFonts w:hint="cs"/>
          <w:rtl/>
          <w:lang w:bidi="fa-IR"/>
        </w:rPr>
        <w:lastRenderedPageBreak/>
        <w:t>نمودار بسته کلاس های تحلیل</w:t>
      </w:r>
    </w:p>
    <w:p w:rsidR="009E3D09" w:rsidRDefault="00192ACB" w:rsidP="009E3D09">
      <w:pPr>
        <w:bidi/>
        <w:rPr>
          <w:rtl/>
          <w:lang w:bidi="fa-IR"/>
        </w:rPr>
      </w:pPr>
      <w:r>
        <w:rPr>
          <w:rFonts w:hint="cs"/>
          <w:noProof/>
          <w:rtl/>
          <w:lang w:eastAsia="en-US"/>
        </w:rPr>
        <w:drawing>
          <wp:anchor distT="0" distB="0" distL="114300" distR="114300" simplePos="0" relativeHeight="251651072"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52096"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58240"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0"/>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0F530E" w:rsidRDefault="0030651A" w:rsidP="000F530E">
      <w:pPr>
        <w:bidi/>
        <w:rPr>
          <w:rtl/>
          <w:lang w:bidi="fa-IR"/>
        </w:rPr>
      </w:pPr>
      <w:r>
        <w:rPr>
          <w:rFonts w:cs="B Roya"/>
          <w:noProof/>
          <w:rtl/>
          <w:lang w:eastAsia="en-US"/>
        </w:rPr>
        <w:drawing>
          <wp:anchor distT="0" distB="0" distL="114300" distR="114300" simplePos="0" relativeHeight="251666432"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1"/>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0F530E" w:rsidRDefault="000F530E" w:rsidP="000F530E">
      <w:pPr>
        <w:pStyle w:val="Heading1"/>
        <w:rPr>
          <w:lang w:bidi="fa-IR"/>
        </w:rPr>
      </w:pPr>
      <w:r>
        <w:rPr>
          <w:lang w:bidi="fa-IR"/>
        </w:rPr>
        <w:lastRenderedPageBreak/>
        <w:t>Use case realization</w:t>
      </w:r>
    </w:p>
    <w:p w:rsidR="000F530E" w:rsidRDefault="000F530E" w:rsidP="000F530E">
      <w:pPr>
        <w:bidi/>
        <w:rPr>
          <w:rtl/>
          <w:lang w:bidi="fa-IR"/>
        </w:rPr>
      </w:pPr>
    </w:p>
    <w:p w:rsidR="000F530E" w:rsidRDefault="000F530E" w:rsidP="000F530E">
      <w:pPr>
        <w:pStyle w:val="Heading3"/>
        <w:bidi/>
        <w:rPr>
          <w:rtl/>
          <w:lang w:bidi="fa-IR"/>
        </w:rPr>
      </w:pPr>
      <w:r>
        <w:rPr>
          <w:rFonts w:hint="cs"/>
          <w:rtl/>
          <w:lang w:bidi="fa-IR"/>
        </w:rPr>
        <w:t>ورود کاربر</w:t>
      </w:r>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r>
        <w:rPr>
          <w:rFonts w:hint="cs"/>
          <w:rtl/>
          <w:lang w:bidi="fa-IR"/>
        </w:rPr>
        <w:lastRenderedPageBreak/>
        <w:t>خروج کاربر</w:t>
      </w:r>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74058F" w:rsidRDefault="0074058F" w:rsidP="0074058F">
      <w:pPr>
        <w:bidi/>
        <w:rPr>
          <w:rtl/>
          <w:lang w:bidi="fa-IR"/>
        </w:rPr>
      </w:pPr>
      <w:r w:rsidRPr="0074058F">
        <w:rPr>
          <w:rFonts w:cs="B Roya"/>
          <w:noProof/>
          <w:rtl/>
          <w:lang w:eastAsia="en-US"/>
        </w:rPr>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pStyle w:val="Heading3"/>
        <w:bidi/>
        <w:rPr>
          <w:rtl/>
          <w:lang w:bidi="fa-IR"/>
        </w:rPr>
      </w:pPr>
      <w:r>
        <w:rPr>
          <w:rFonts w:hint="cs"/>
          <w:rtl/>
          <w:lang w:bidi="fa-IR"/>
        </w:rPr>
        <w:lastRenderedPageBreak/>
        <w:t>مشاهده پروفایل</w:t>
      </w:r>
    </w:p>
    <w:p w:rsidR="00971181" w:rsidRPr="00971181" w:rsidRDefault="00971181" w:rsidP="00971181">
      <w:pPr>
        <w:bidi/>
        <w:rPr>
          <w:rtl/>
          <w:lang w:bidi="fa-IR"/>
        </w:rPr>
      </w:pPr>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محتوا</w:t>
      </w:r>
    </w:p>
    <w:p w:rsidR="00EB54AB" w:rsidRDefault="00EB54AB" w:rsidP="00EB54AB">
      <w:pPr>
        <w:bidi/>
        <w:rPr>
          <w:rtl/>
          <w:lang w:bidi="fa-IR"/>
        </w:rPr>
      </w:pPr>
      <w:r w:rsidRPr="009202F7">
        <w:rPr>
          <w:rFonts w:cs="B Roya"/>
          <w:noProof/>
          <w:rtl/>
          <w:lang w:eastAsia="en-US"/>
        </w:rPr>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رابطه بین دو محتوا</w:t>
      </w:r>
    </w:p>
    <w:p w:rsidR="00EB54AB" w:rsidRDefault="00EB54AB" w:rsidP="00EB54AB">
      <w:pPr>
        <w:bidi/>
        <w:rPr>
          <w:rtl/>
          <w:lang w:bidi="fa-IR"/>
        </w:rPr>
      </w:pPr>
      <w:r w:rsidRPr="004A4A5D">
        <w:rPr>
          <w:rFonts w:cs="B Roya"/>
          <w:noProof/>
          <w:rtl/>
          <w:lang w:eastAsia="en-US"/>
        </w:rPr>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مشاهده ریزامتیازات</w:t>
      </w:r>
    </w:p>
    <w:p w:rsidR="00EB54AB" w:rsidRDefault="00EB54AB" w:rsidP="00EB54AB">
      <w:pPr>
        <w:bidi/>
        <w:rPr>
          <w:rtl/>
          <w:lang w:bidi="fa-IR"/>
        </w:rPr>
      </w:pPr>
      <w:r w:rsidRPr="004A4A5D">
        <w:rPr>
          <w:rFonts w:cs="B Roya"/>
          <w:noProof/>
          <w:rtl/>
          <w:lang w:eastAsia="en-US"/>
        </w:rPr>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ارسال ایمیل</w:t>
      </w:r>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جستجوی محتوا</w:t>
      </w:r>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نسخه جدید از محتوا</w:t>
      </w:r>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کاربر</w:t>
      </w:r>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r>
        <w:rPr>
          <w:rFonts w:hint="cs"/>
          <w:rtl/>
          <w:lang w:bidi="fa-IR"/>
        </w:rPr>
        <w:lastRenderedPageBreak/>
        <w:t>حذف کاربر</w:t>
      </w:r>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r>
        <w:rPr>
          <w:rFonts w:hint="cs"/>
          <w:rtl/>
          <w:lang w:bidi="fa-IR"/>
        </w:rPr>
        <w:lastRenderedPageBreak/>
        <w:t>گزارش فعالیت های کاربر</w:t>
      </w:r>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r>
        <w:rPr>
          <w:rFonts w:hint="cs"/>
          <w:rtl/>
          <w:lang w:bidi="fa-IR"/>
        </w:rPr>
        <w:lastRenderedPageBreak/>
        <w:t>ایجاد مدیر</w:t>
      </w:r>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r>
        <w:rPr>
          <w:rFonts w:hint="cs"/>
          <w:rtl/>
          <w:lang w:bidi="fa-IR"/>
        </w:rPr>
        <w:lastRenderedPageBreak/>
        <w:t>تغییر امتیاز کارمند</w:t>
      </w:r>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r>
        <w:rPr>
          <w:rFonts w:hint="cs"/>
          <w:rtl/>
          <w:lang w:bidi="fa-IR"/>
        </w:rPr>
        <w:lastRenderedPageBreak/>
        <w:t>تعیین میزان افزایش حقوق به ازای هر امتیاز</w:t>
      </w:r>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lang w:bidi="fa-IR"/>
        </w:rPr>
      </w:pPr>
    </w:p>
    <w:p w:rsidR="00791C69" w:rsidRDefault="00791C69" w:rsidP="00791C69">
      <w:pPr>
        <w:bidi/>
        <w:rPr>
          <w:lang w:bidi="fa-IR"/>
        </w:rPr>
      </w:pPr>
    </w:p>
    <w:p w:rsidR="00791C69" w:rsidRDefault="00791C69" w:rsidP="00791C69">
      <w:pPr>
        <w:bidi/>
        <w:rPr>
          <w:lang w:bidi="fa-IR"/>
        </w:rPr>
      </w:pPr>
    </w:p>
    <w:p w:rsidR="00791C69" w:rsidRDefault="00791C69" w:rsidP="00791C69">
      <w:pPr>
        <w:bidi/>
        <w:rPr>
          <w:rtl/>
          <w:lang w:bidi="fa-IR"/>
        </w:rPr>
      </w:pPr>
    </w:p>
    <w:p w:rsidR="00BA7AEF" w:rsidRDefault="00BA7AEF">
      <w:pPr>
        <w:rPr>
          <w:lang w:bidi="fa-IR"/>
        </w:rPr>
      </w:pPr>
      <w:r>
        <w:rPr>
          <w:rtl/>
          <w:lang w:bidi="fa-IR"/>
        </w:rPr>
        <w:br w:type="page"/>
      </w:r>
    </w:p>
    <w:p w:rsidR="00791C69" w:rsidRDefault="00791C69" w:rsidP="00791C69">
      <w:pPr>
        <w:pStyle w:val="Heading1"/>
        <w:rPr>
          <w:rtl/>
          <w:lang w:bidi="fa-IR"/>
        </w:rPr>
      </w:pPr>
      <w:r>
        <w:rPr>
          <w:rFonts w:hint="cs"/>
          <w:rtl/>
          <w:lang w:bidi="fa-IR"/>
        </w:rPr>
        <w:lastRenderedPageBreak/>
        <w:t>چک لیست آزمون</w:t>
      </w:r>
    </w:p>
    <w:p w:rsidR="00093DEA" w:rsidRPr="00093DEA" w:rsidRDefault="00093DEA" w:rsidP="00093DEA">
      <w:pPr>
        <w:rPr>
          <w:rtl/>
          <w:lang w:bidi="fa-IR"/>
        </w:rPr>
      </w:pPr>
    </w:p>
    <w:p w:rsidR="00791C69" w:rsidRDefault="00093DEA" w:rsidP="00093DEA">
      <w:pPr>
        <w:pStyle w:val="Heading2"/>
        <w:bidi/>
        <w:rPr>
          <w:rtl/>
          <w:lang w:bidi="fa-IR"/>
        </w:rPr>
      </w:pPr>
      <w:r>
        <w:rPr>
          <w:rFonts w:hint="cs"/>
          <w:rtl/>
          <w:lang w:bidi="fa-IR"/>
        </w:rPr>
        <w:t>بررسی کلاس ها:</w:t>
      </w:r>
    </w:p>
    <w:p w:rsidR="00093DEA" w:rsidRPr="00093DEA" w:rsidRDefault="001F0348" w:rsidP="00093DEA">
      <w:pPr>
        <w:bidi/>
        <w:rPr>
          <w:rFonts w:hint="cs"/>
          <w:rtl/>
          <w:lang w:bidi="fa-IR"/>
        </w:rPr>
      </w:pPr>
      <w:r>
        <w:rPr>
          <w:rFonts w:hint="cs"/>
          <w:rtl/>
          <w:lang w:bidi="fa-IR"/>
        </w:rPr>
        <w:t>کلاس های اصلی سیستم در این بخش بررسی می شوند.</w:t>
      </w:r>
    </w:p>
    <w:p w:rsidR="00093DEA" w:rsidRDefault="00093DEA" w:rsidP="00093DEA">
      <w:pPr>
        <w:pStyle w:val="Heading4"/>
        <w:bidi/>
        <w:rPr>
          <w:rtl/>
          <w:lang w:bidi="fa-IR"/>
        </w:rPr>
      </w:pPr>
      <w:r>
        <w:rPr>
          <w:rFonts w:hint="cs"/>
          <w:rtl/>
          <w:lang w:bidi="fa-IR"/>
        </w:rPr>
        <w:t xml:space="preserve">کلاس </w:t>
      </w:r>
      <w:r>
        <w:rPr>
          <w:lang w:bidi="fa-IR"/>
        </w:rPr>
        <w:t>user</w:t>
      </w:r>
      <w:r>
        <w:rPr>
          <w:rFonts w:hint="cs"/>
          <w:rtl/>
          <w:lang w:bidi="fa-IR"/>
        </w:rPr>
        <w:t>:</w:t>
      </w:r>
    </w:p>
    <w:p w:rsidR="00093DEA" w:rsidRDefault="00093DEA" w:rsidP="00093DEA">
      <w:pPr>
        <w:bidi/>
        <w:rPr>
          <w:rFonts w:hint="cs"/>
          <w:rtl/>
          <w:lang w:bidi="fa-IR"/>
        </w:rPr>
      </w:pPr>
      <w:r>
        <w:rPr>
          <w:lang w:bidi="fa-IR"/>
        </w:rPr>
        <w:t>Completeness</w:t>
      </w:r>
      <w:r>
        <w:rPr>
          <w:rFonts w:hint="cs"/>
          <w:rtl/>
          <w:lang w:bidi="fa-IR"/>
        </w:rPr>
        <w:t xml:space="preserve">: </w:t>
      </w:r>
      <w:r w:rsidR="00BA35D2">
        <w:rPr>
          <w:rFonts w:hint="cs"/>
          <w:rtl/>
          <w:lang w:bidi="fa-IR"/>
        </w:rPr>
        <w:t xml:space="preserve">مشتری انتظار دارد که کلاس </w:t>
      </w:r>
      <w:r w:rsidR="00BA35D2">
        <w:rPr>
          <w:lang w:bidi="fa-IR"/>
        </w:rPr>
        <w:t>user</w:t>
      </w:r>
      <w:r w:rsidR="00BA35D2">
        <w:rPr>
          <w:rFonts w:hint="cs"/>
          <w:rtl/>
          <w:lang w:bidi="fa-IR"/>
        </w:rPr>
        <w:t xml:space="preserve"> مشخصات هر کاربر را داشته باشد و عملیاتی که مربوط به یک کاربر تنها می شود را انجام دهد. این کلاس بر همین مبنا </w:t>
      </w:r>
      <w:r w:rsidR="000F7C8C">
        <w:rPr>
          <w:rFonts w:hint="cs"/>
          <w:rtl/>
          <w:lang w:bidi="fa-IR"/>
        </w:rPr>
        <w:t xml:space="preserve">با داشتن صفاتی مانند </w:t>
      </w:r>
      <w:r w:rsidR="000F7C8C">
        <w:rPr>
          <w:lang w:bidi="fa-IR"/>
        </w:rPr>
        <w:t>username</w:t>
      </w:r>
      <w:r w:rsidR="000F7C8C">
        <w:rPr>
          <w:rFonts w:hint="cs"/>
          <w:rtl/>
          <w:lang w:bidi="fa-IR"/>
        </w:rPr>
        <w:t>،</w:t>
      </w:r>
      <w:r w:rsidR="000F7C8C">
        <w:rPr>
          <w:lang w:bidi="fa-IR"/>
        </w:rPr>
        <w:t xml:space="preserve"> </w:t>
      </w:r>
      <w:r w:rsidR="000F7C8C">
        <w:rPr>
          <w:rFonts w:hint="cs"/>
          <w:rtl/>
          <w:lang w:bidi="fa-IR"/>
        </w:rPr>
        <w:t xml:space="preserve"> </w:t>
      </w:r>
      <w:r w:rsidR="000F7C8C">
        <w:rPr>
          <w:lang w:bidi="fa-IR"/>
        </w:rPr>
        <w:t>password</w:t>
      </w:r>
      <w:r w:rsidR="000F7C8C">
        <w:rPr>
          <w:rFonts w:hint="cs"/>
          <w:rtl/>
          <w:lang w:bidi="fa-IR"/>
        </w:rPr>
        <w:t xml:space="preserve">، </w:t>
      </w:r>
      <w:r w:rsidR="000F7C8C">
        <w:rPr>
          <w:lang w:bidi="fa-IR"/>
        </w:rPr>
        <w:t>email</w:t>
      </w:r>
      <w:r w:rsidR="000F7C8C">
        <w:rPr>
          <w:rFonts w:hint="cs"/>
          <w:rtl/>
          <w:lang w:bidi="fa-IR"/>
        </w:rPr>
        <w:t xml:space="preserve"> و ... نیاز اطلاعاتی مشتری را برطرف می کند. </w:t>
      </w:r>
      <w:r w:rsidR="00BB731C">
        <w:rPr>
          <w:rFonts w:hint="cs"/>
          <w:rtl/>
          <w:lang w:bidi="fa-IR"/>
        </w:rPr>
        <w:t xml:space="preserve">از طرفی </w:t>
      </w:r>
      <w:r w:rsidR="00E457CA">
        <w:rPr>
          <w:rFonts w:hint="cs"/>
          <w:rtl/>
          <w:lang w:bidi="fa-IR"/>
        </w:rPr>
        <w:t xml:space="preserve">با داشتن </w:t>
      </w:r>
      <w:r w:rsidR="00E457CA">
        <w:rPr>
          <w:lang w:bidi="fa-IR"/>
        </w:rPr>
        <w:t>operation</w:t>
      </w:r>
      <w:r w:rsidR="00E457CA">
        <w:rPr>
          <w:rFonts w:hint="cs"/>
          <w:rtl/>
          <w:lang w:bidi="fa-IR"/>
        </w:rPr>
        <w:t xml:space="preserve"> هایی مانند </w:t>
      </w:r>
      <w:r w:rsidR="00E457CA">
        <w:rPr>
          <w:lang w:bidi="fa-IR"/>
        </w:rPr>
        <w:t>showProfile</w:t>
      </w:r>
      <w:r w:rsidR="00E457CA">
        <w:rPr>
          <w:rFonts w:hint="cs"/>
          <w:rtl/>
          <w:lang w:bidi="fa-IR"/>
        </w:rPr>
        <w:t xml:space="preserve"> و </w:t>
      </w:r>
      <w:r w:rsidR="00E457CA">
        <w:rPr>
          <w:lang w:bidi="fa-IR"/>
        </w:rPr>
        <w:t>logout</w:t>
      </w:r>
      <w:r w:rsidR="00E457CA">
        <w:rPr>
          <w:rFonts w:hint="cs"/>
          <w:rtl/>
          <w:lang w:bidi="fa-IR"/>
        </w:rPr>
        <w:t xml:space="preserve"> رفتار های مختص یک کاربر را ارائه می دهد.</w:t>
      </w:r>
    </w:p>
    <w:p w:rsidR="00E457CA" w:rsidRDefault="001F0348" w:rsidP="004779C3">
      <w:pPr>
        <w:bidi/>
        <w:rPr>
          <w:rtl/>
          <w:lang w:bidi="fa-IR"/>
        </w:rPr>
      </w:pPr>
      <w:r>
        <w:rPr>
          <w:lang w:bidi="fa-IR"/>
        </w:rPr>
        <w:t>Sufficiency</w:t>
      </w:r>
      <w:r>
        <w:rPr>
          <w:rFonts w:hint="cs"/>
          <w:rtl/>
          <w:lang w:bidi="fa-IR"/>
        </w:rPr>
        <w:t xml:space="preserve">: برای رسیدن به این </w:t>
      </w:r>
      <w:r w:rsidR="00E80CD5">
        <w:rPr>
          <w:rFonts w:hint="cs"/>
          <w:rtl/>
          <w:lang w:bidi="fa-IR"/>
        </w:rPr>
        <w:t xml:space="preserve">ویژگی، خاصیت های اضافه از کلاس </w:t>
      </w:r>
      <w:r w:rsidR="00E80CD5">
        <w:rPr>
          <w:lang w:bidi="fa-IR"/>
        </w:rPr>
        <w:t>user</w:t>
      </w:r>
      <w:r w:rsidR="00E80CD5">
        <w:rPr>
          <w:rFonts w:hint="cs"/>
          <w:rtl/>
          <w:lang w:bidi="fa-IR"/>
        </w:rPr>
        <w:t xml:space="preserve"> جدا شده اند و هر کدام در کلاس های جداگانه ای ارائه می شوند. </w:t>
      </w:r>
      <w:r w:rsidR="004779C3">
        <w:rPr>
          <w:rFonts w:hint="cs"/>
          <w:rtl/>
          <w:lang w:bidi="fa-IR"/>
        </w:rPr>
        <w:t xml:space="preserve">مانند مدیریت مجموع کاربران در کلاس </w:t>
      </w:r>
      <w:r w:rsidR="004779C3">
        <w:rPr>
          <w:lang w:bidi="fa-IR"/>
        </w:rPr>
        <w:t>userCatalogue</w:t>
      </w:r>
      <w:r w:rsidR="004779C3">
        <w:rPr>
          <w:rFonts w:hint="cs"/>
          <w:rtl/>
          <w:lang w:bidi="fa-IR"/>
        </w:rPr>
        <w:t xml:space="preserve"> و مدیریت فعالیت کاربر در کلاس </w:t>
      </w:r>
      <w:r w:rsidR="004779C3">
        <w:rPr>
          <w:lang w:bidi="fa-IR"/>
        </w:rPr>
        <w:t>UserActivityLog</w:t>
      </w:r>
      <w:r w:rsidR="004779C3">
        <w:rPr>
          <w:rFonts w:hint="cs"/>
          <w:rtl/>
          <w:lang w:bidi="fa-IR"/>
        </w:rPr>
        <w:t xml:space="preserve"> .</w:t>
      </w:r>
    </w:p>
    <w:p w:rsidR="00E665A2" w:rsidRDefault="00E665A2" w:rsidP="00E665A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w:t>
      </w:r>
      <w:r w:rsidR="00983B9B">
        <w:rPr>
          <w:rFonts w:hint="cs"/>
          <w:rtl/>
          <w:lang w:bidi="fa-IR"/>
        </w:rPr>
        <w:t xml:space="preserve"> هر رفتار یک کار ساده را انجام می دهد مانند دادن یا گرفتن مشخصات کاربر و یا ایجاد یک شی ایمیل.</w:t>
      </w:r>
    </w:p>
    <w:p w:rsidR="00143C89" w:rsidRDefault="00143C89" w:rsidP="00143C89">
      <w:pPr>
        <w:bidi/>
        <w:rPr>
          <w:rtl/>
          <w:lang w:bidi="fa-IR"/>
        </w:rPr>
      </w:pPr>
    </w:p>
    <w:p w:rsidR="00143C89" w:rsidRPr="00093DEA" w:rsidRDefault="00143C89" w:rsidP="00143C89">
      <w:pPr>
        <w:pStyle w:val="Heading4"/>
        <w:bidi/>
        <w:rPr>
          <w:lang w:bidi="fa-IR"/>
        </w:rPr>
      </w:pPr>
      <w:r>
        <w:rPr>
          <w:rFonts w:hint="cs"/>
          <w:rtl/>
          <w:lang w:bidi="fa-IR"/>
        </w:rPr>
        <w:t xml:space="preserve">کلاس </w:t>
      </w:r>
      <w:r>
        <w:rPr>
          <w:lang w:bidi="fa-IR"/>
        </w:rPr>
        <w:t>content</w:t>
      </w:r>
    </w:p>
    <w:p w:rsidR="00653962" w:rsidRDefault="00653962" w:rsidP="005C6698">
      <w:pPr>
        <w:bidi/>
        <w:rPr>
          <w:rFonts w:hint="cs"/>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w:t>
      </w:r>
      <w:r>
        <w:rPr>
          <w:rFonts w:hint="cs"/>
          <w:rtl/>
          <w:lang w:bidi="fa-IR"/>
        </w:rPr>
        <w:t>ی مانند نام، متن و فایل های ضمیمه شده</w:t>
      </w:r>
      <w:r>
        <w:rPr>
          <w:rFonts w:hint="cs"/>
          <w:rtl/>
          <w:lang w:bidi="fa-IR"/>
        </w:rPr>
        <w:t xml:space="preserve"> هر </w:t>
      </w:r>
      <w:r>
        <w:rPr>
          <w:rFonts w:hint="cs"/>
          <w:rtl/>
          <w:lang w:bidi="fa-IR"/>
        </w:rPr>
        <w:t>محتوا</w:t>
      </w:r>
      <w:r>
        <w:rPr>
          <w:rFonts w:hint="cs"/>
          <w:rtl/>
          <w:lang w:bidi="fa-IR"/>
        </w:rPr>
        <w:t xml:space="preserve"> را داشته باشد و عملیاتی که </w:t>
      </w:r>
      <w:r>
        <w:rPr>
          <w:rFonts w:hint="cs"/>
          <w:rtl/>
          <w:lang w:bidi="fa-IR"/>
        </w:rPr>
        <w:t>معمولا یک کاربر می تواند روی یک محتوا انجام بدهد را پشتیبانی کند</w:t>
      </w:r>
      <w:r>
        <w:rPr>
          <w:rFonts w:hint="cs"/>
          <w:rtl/>
          <w:lang w:bidi="fa-IR"/>
        </w:rPr>
        <w:t xml:space="preserve">. این کلاس با داشتن صفاتی مانند </w:t>
      </w:r>
      <w:r w:rsidR="004C4BF8">
        <w:rPr>
          <w:lang w:bidi="fa-IR"/>
        </w:rPr>
        <w:t>name</w:t>
      </w:r>
      <w:r>
        <w:rPr>
          <w:rFonts w:hint="cs"/>
          <w:rtl/>
          <w:lang w:bidi="fa-IR"/>
        </w:rPr>
        <w:t>،</w:t>
      </w:r>
      <w:r>
        <w:rPr>
          <w:lang w:bidi="fa-IR"/>
        </w:rPr>
        <w:t xml:space="preserve"> </w:t>
      </w:r>
      <w:r>
        <w:rPr>
          <w:rFonts w:hint="cs"/>
          <w:rtl/>
          <w:lang w:bidi="fa-IR"/>
        </w:rPr>
        <w:t xml:space="preserve"> </w:t>
      </w:r>
      <w:r w:rsidR="004C4BF8">
        <w:rPr>
          <w:lang w:bidi="fa-IR"/>
        </w:rPr>
        <w:t>text</w:t>
      </w:r>
      <w:r>
        <w:rPr>
          <w:rFonts w:hint="cs"/>
          <w:rtl/>
          <w:lang w:bidi="fa-IR"/>
        </w:rPr>
        <w:t xml:space="preserve">، </w:t>
      </w:r>
      <w:r w:rsidR="004C4BF8">
        <w:rPr>
          <w:lang w:bidi="fa-IR"/>
        </w:rPr>
        <w:t>files</w:t>
      </w:r>
      <w:r>
        <w:rPr>
          <w:rFonts w:hint="cs"/>
          <w:rtl/>
          <w:lang w:bidi="fa-IR"/>
        </w:rPr>
        <w:t xml:space="preserve"> و ... نیاز اطلاعاتی مشتری را برطرف می کند. از </w:t>
      </w:r>
      <w:r>
        <w:rPr>
          <w:rFonts w:hint="cs"/>
          <w:rtl/>
          <w:lang w:bidi="fa-IR"/>
        </w:rPr>
        <w:lastRenderedPageBreak/>
        <w:t xml:space="preserve">طرفی با داشتن </w:t>
      </w:r>
      <w:r>
        <w:rPr>
          <w:lang w:bidi="fa-IR"/>
        </w:rPr>
        <w:t>operation</w:t>
      </w:r>
      <w:r>
        <w:rPr>
          <w:rFonts w:hint="cs"/>
          <w:rtl/>
          <w:lang w:bidi="fa-IR"/>
        </w:rPr>
        <w:t xml:space="preserve"> هایی مانند </w:t>
      </w:r>
      <w:r w:rsidR="005C6698">
        <w:rPr>
          <w:lang w:bidi="fa-IR"/>
        </w:rPr>
        <w:t>addTag</w:t>
      </w:r>
      <w:r>
        <w:rPr>
          <w:rFonts w:hint="cs"/>
          <w:rtl/>
          <w:lang w:bidi="fa-IR"/>
        </w:rPr>
        <w:t xml:space="preserve"> و </w:t>
      </w:r>
      <w:r w:rsidR="005C6698">
        <w:rPr>
          <w:lang w:bidi="fa-IR"/>
        </w:rPr>
        <w:t>addComent</w:t>
      </w:r>
      <w:r>
        <w:rPr>
          <w:rFonts w:hint="cs"/>
          <w:rtl/>
          <w:lang w:bidi="fa-IR"/>
        </w:rPr>
        <w:t xml:space="preserve"> رفتار های </w:t>
      </w:r>
      <w:r w:rsidR="005C6698">
        <w:rPr>
          <w:rFonts w:hint="cs"/>
          <w:rtl/>
          <w:lang w:bidi="fa-IR"/>
        </w:rPr>
        <w:t>قابل انجام روی محتوا</w:t>
      </w:r>
      <w:r>
        <w:rPr>
          <w:rFonts w:hint="cs"/>
          <w:rtl/>
          <w:lang w:bidi="fa-IR"/>
        </w:rPr>
        <w:t xml:space="preserve"> را ارائه می دهد.</w:t>
      </w:r>
    </w:p>
    <w:p w:rsidR="00653962" w:rsidRDefault="00653962" w:rsidP="00E83051">
      <w:pPr>
        <w:bidi/>
        <w:rPr>
          <w:rtl/>
          <w:lang w:bidi="fa-IR"/>
        </w:rPr>
      </w:pPr>
      <w:r>
        <w:rPr>
          <w:lang w:bidi="fa-IR"/>
        </w:rPr>
        <w:t>Sufficiency</w:t>
      </w:r>
      <w:r>
        <w:rPr>
          <w:rFonts w:hint="cs"/>
          <w:rtl/>
          <w:lang w:bidi="fa-IR"/>
        </w:rPr>
        <w:t xml:space="preserve">: </w:t>
      </w:r>
      <w:r w:rsidR="00E83051">
        <w:rPr>
          <w:rFonts w:hint="cs"/>
          <w:rtl/>
          <w:lang w:bidi="fa-IR"/>
        </w:rPr>
        <w:t xml:space="preserve">مانند کلاس </w:t>
      </w:r>
      <w:r w:rsidR="00E83051">
        <w:rPr>
          <w:lang w:bidi="fa-IR"/>
        </w:rPr>
        <w:t>user</w:t>
      </w:r>
      <w:r w:rsidR="00E83051">
        <w:rPr>
          <w:rFonts w:hint="cs"/>
          <w:rtl/>
          <w:lang w:bidi="fa-IR"/>
        </w:rPr>
        <w:t xml:space="preserve"> خاصیت های اضافه این کلاس</w:t>
      </w:r>
      <w:r>
        <w:rPr>
          <w:rFonts w:hint="cs"/>
          <w:rtl/>
          <w:lang w:bidi="fa-IR"/>
        </w:rPr>
        <w:t xml:space="preserve"> جدا شده اند و هر کدام در کلاس های جداگانه ای ارائه می شوند. مانند مدیریت مجموع </w:t>
      </w:r>
      <w:r w:rsidR="00E83051">
        <w:rPr>
          <w:rFonts w:hint="cs"/>
          <w:rtl/>
          <w:lang w:bidi="fa-IR"/>
        </w:rPr>
        <w:t>محتواها</w:t>
      </w:r>
      <w:r>
        <w:rPr>
          <w:rFonts w:hint="cs"/>
          <w:rtl/>
          <w:lang w:bidi="fa-IR"/>
        </w:rPr>
        <w:t xml:space="preserve"> در کلاس </w:t>
      </w:r>
      <w:r w:rsidR="00E83051">
        <w:rPr>
          <w:lang w:bidi="fa-IR"/>
        </w:rPr>
        <w:t>content</w:t>
      </w:r>
      <w:r>
        <w:rPr>
          <w:lang w:bidi="fa-IR"/>
        </w:rPr>
        <w:t>Catalogue</w:t>
      </w:r>
      <w:r>
        <w:rPr>
          <w:rFonts w:hint="cs"/>
          <w:rtl/>
          <w:lang w:bidi="fa-IR"/>
        </w:rPr>
        <w:t xml:space="preserve"> و مدیریت </w:t>
      </w:r>
      <w:r w:rsidR="00E83051">
        <w:rPr>
          <w:rFonts w:hint="cs"/>
          <w:rtl/>
          <w:lang w:bidi="fa-IR"/>
        </w:rPr>
        <w:t>تغییرات محتوا</w:t>
      </w:r>
      <w:r>
        <w:rPr>
          <w:rFonts w:hint="cs"/>
          <w:rtl/>
          <w:lang w:bidi="fa-IR"/>
        </w:rPr>
        <w:t xml:space="preserve"> در کلاس </w:t>
      </w:r>
      <w:r w:rsidR="00E83051">
        <w:rPr>
          <w:lang w:bidi="fa-IR"/>
        </w:rPr>
        <w:t>contentChangeLog</w:t>
      </w:r>
      <w:r>
        <w:rPr>
          <w:rFonts w:hint="cs"/>
          <w:rtl/>
          <w:lang w:bidi="fa-IR"/>
        </w:rPr>
        <w:t>.</w:t>
      </w:r>
    </w:p>
    <w:p w:rsidR="00653962" w:rsidRDefault="00653962" w:rsidP="00EA76BE">
      <w:pPr>
        <w:bidi/>
        <w:rPr>
          <w:lang w:bidi="fa-IR"/>
        </w:rPr>
      </w:pPr>
      <w:r>
        <w:rPr>
          <w:lang w:bidi="fa-IR"/>
        </w:rPr>
        <w:t>Primitiveness</w:t>
      </w:r>
      <w:r>
        <w:rPr>
          <w:rFonts w:hint="cs"/>
          <w:rtl/>
          <w:lang w:bidi="fa-IR"/>
        </w:rPr>
        <w:t xml:space="preserve">: </w:t>
      </w:r>
      <w:r w:rsidR="00D872CD">
        <w:rPr>
          <w:rFonts w:hint="cs"/>
          <w:rtl/>
          <w:lang w:bidi="fa-IR"/>
        </w:rPr>
        <w:t>در این کلاس فقط رفتار های ساده مربوط به محتوا قرار گرفته اند</w:t>
      </w:r>
      <w:r>
        <w:rPr>
          <w:rFonts w:hint="cs"/>
          <w:rtl/>
          <w:lang w:bidi="fa-IR"/>
        </w:rPr>
        <w:t xml:space="preserve">. کلاس دیگری هیچ یک از این رفتار ها را پیاده سازی نمی کند. هر رفتار یک کار ساده را انجام می دهد مانند </w:t>
      </w:r>
      <w:r w:rsidR="00EA76BE">
        <w:rPr>
          <w:rFonts w:hint="cs"/>
          <w:rtl/>
          <w:lang w:bidi="fa-IR"/>
        </w:rPr>
        <w:t>اضافه کردن یک تگ یا جستجو در متن</w:t>
      </w:r>
      <w:r>
        <w:rPr>
          <w:rFonts w:hint="cs"/>
          <w:rtl/>
          <w:lang w:bidi="fa-IR"/>
        </w:rPr>
        <w:t>.</w:t>
      </w:r>
    </w:p>
    <w:p w:rsidR="00C415C9" w:rsidRDefault="00C415C9" w:rsidP="00C415C9">
      <w:pPr>
        <w:bidi/>
        <w:rPr>
          <w:lang w:bidi="fa-IR"/>
        </w:rPr>
      </w:pPr>
    </w:p>
    <w:p w:rsidR="00C415C9" w:rsidRDefault="00C415C9" w:rsidP="00C415C9">
      <w:pPr>
        <w:pStyle w:val="Heading4"/>
        <w:bidi/>
        <w:rPr>
          <w:lang w:bidi="fa-IR"/>
        </w:rPr>
      </w:pPr>
      <w:r>
        <w:rPr>
          <w:rFonts w:hint="cs"/>
          <w:rtl/>
          <w:lang w:bidi="fa-IR"/>
        </w:rPr>
        <w:t xml:space="preserve">کلاس </w:t>
      </w:r>
      <w:r>
        <w:rPr>
          <w:lang w:bidi="fa-IR"/>
        </w:rPr>
        <w:t>employee</w:t>
      </w:r>
    </w:p>
    <w:p w:rsidR="00E816E3" w:rsidRDefault="00E816E3" w:rsidP="00E816E3">
      <w:pPr>
        <w:bidi/>
        <w:rPr>
          <w:rFonts w:hint="cs"/>
          <w:rtl/>
          <w:lang w:bidi="fa-IR"/>
        </w:rPr>
      </w:pPr>
      <w:r>
        <w:rPr>
          <w:lang w:bidi="fa-IR"/>
        </w:rPr>
        <w:t>Completeness</w:t>
      </w:r>
      <w:r>
        <w:rPr>
          <w:rFonts w:hint="cs"/>
          <w:rtl/>
          <w:lang w:bidi="fa-IR"/>
        </w:rPr>
        <w:t xml:space="preserve">: </w:t>
      </w:r>
      <w:r>
        <w:rPr>
          <w:rFonts w:hint="cs"/>
          <w:rtl/>
          <w:lang w:bidi="fa-IR"/>
        </w:rPr>
        <w:t xml:space="preserve">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E816E3" w:rsidRDefault="00E816E3" w:rsidP="00044F88">
      <w:pPr>
        <w:bidi/>
        <w:rPr>
          <w:rFonts w:hint="cs"/>
          <w:rtl/>
          <w:lang w:bidi="fa-IR"/>
        </w:rPr>
      </w:pPr>
      <w:r>
        <w:rPr>
          <w:lang w:bidi="fa-IR"/>
        </w:rPr>
        <w:t>Sufficiency</w:t>
      </w:r>
      <w:r>
        <w:rPr>
          <w:rFonts w:hint="cs"/>
          <w:rtl/>
          <w:lang w:bidi="fa-IR"/>
        </w:rPr>
        <w:t xml:space="preserve">: </w:t>
      </w:r>
      <w:r w:rsidR="00044F88">
        <w:rPr>
          <w:rFonts w:hint="cs"/>
          <w:rtl/>
          <w:lang w:bidi="fa-IR"/>
        </w:rPr>
        <w:t xml:space="preserve">برای زیاد نشدن </w:t>
      </w:r>
      <w:r w:rsidR="00F76217">
        <w:rPr>
          <w:rFonts w:hint="cs"/>
          <w:rtl/>
          <w:lang w:bidi="fa-IR"/>
        </w:rPr>
        <w:t xml:space="preserve">وظایف این کلاس کنترل تغییرات امتیاز کارمند به کلاس </w:t>
      </w:r>
      <w:r w:rsidR="00F76217">
        <w:rPr>
          <w:lang w:bidi="fa-IR"/>
        </w:rPr>
        <w:t>ScoreChange</w:t>
      </w:r>
      <w:r w:rsidR="00F76217">
        <w:rPr>
          <w:rFonts w:hint="cs"/>
          <w:rtl/>
          <w:lang w:bidi="fa-IR"/>
        </w:rPr>
        <w:t xml:space="preserve"> واگذار شده است.</w:t>
      </w:r>
    </w:p>
    <w:p w:rsidR="00E816E3" w:rsidRDefault="00E816E3" w:rsidP="002A2A14">
      <w:pPr>
        <w:bidi/>
        <w:rPr>
          <w:lang w:bidi="fa-IR"/>
        </w:rPr>
      </w:pPr>
      <w:r>
        <w:rPr>
          <w:lang w:bidi="fa-IR"/>
        </w:rPr>
        <w:t>Primitiveness</w:t>
      </w:r>
      <w:r>
        <w:rPr>
          <w:rFonts w:hint="cs"/>
          <w:rtl/>
          <w:lang w:bidi="fa-IR"/>
        </w:rPr>
        <w:t xml:space="preserve">: در این کلاس فقط رفتار های ساده مربوط به </w:t>
      </w:r>
      <w:r w:rsidR="002A2A14">
        <w:rPr>
          <w:rFonts w:hint="cs"/>
          <w:rtl/>
          <w:lang w:bidi="fa-IR"/>
        </w:rPr>
        <w:t>کارمند و کنترل مدیر روی کارمند</w:t>
      </w:r>
      <w:r>
        <w:rPr>
          <w:rFonts w:hint="cs"/>
          <w:rtl/>
          <w:lang w:bidi="fa-IR"/>
        </w:rPr>
        <w:t xml:space="preserve"> قرار گرفته اند. کلاس دیگری هیچ یک از این رفتار ها را پیاده سازی نمی کند. هر رفتار یک کار ساده را انجام می دهد مانند </w:t>
      </w:r>
      <w:r w:rsidR="002A2A14">
        <w:rPr>
          <w:rFonts w:hint="cs"/>
          <w:rtl/>
          <w:lang w:bidi="fa-IR"/>
        </w:rPr>
        <w:t xml:space="preserve">زیاد یا کم کردن سطح </w:t>
      </w:r>
      <w:bookmarkStart w:id="0" w:name="_GoBack"/>
      <w:bookmarkEnd w:id="0"/>
      <w:r w:rsidR="002A2A14">
        <w:rPr>
          <w:rFonts w:hint="cs"/>
          <w:rtl/>
          <w:lang w:bidi="fa-IR"/>
        </w:rPr>
        <w:t>دسترسی</w:t>
      </w:r>
      <w:r>
        <w:rPr>
          <w:rFonts w:hint="cs"/>
          <w:rtl/>
          <w:lang w:bidi="fa-IR"/>
        </w:rPr>
        <w:t>.</w:t>
      </w:r>
    </w:p>
    <w:p w:rsidR="00C415C9" w:rsidRPr="00C415C9" w:rsidRDefault="00C415C9" w:rsidP="00C415C9">
      <w:pPr>
        <w:bidi/>
        <w:rPr>
          <w:rFonts w:hint="cs"/>
          <w:rtl/>
          <w:lang w:bidi="fa-IR"/>
        </w:rPr>
      </w:pPr>
    </w:p>
    <w:p w:rsidR="00791C69" w:rsidRDefault="00791C69" w:rsidP="00143C89">
      <w:pPr>
        <w:bidi/>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pPr>
        <w:rPr>
          <w:lang w:bidi="fa-IR"/>
        </w:rPr>
      </w:pPr>
    </w:p>
    <w:p w:rsidR="00791C69" w:rsidRDefault="00791C69" w:rsidP="00791C69">
      <w:pPr>
        <w:bidi/>
        <w:rPr>
          <w:rtl/>
          <w:lang w:bidi="fa-IR"/>
        </w:rPr>
      </w:pPr>
    </w:p>
    <w:p w:rsidR="00344E05" w:rsidRPr="006C497B" w:rsidRDefault="00344E05" w:rsidP="00C3030E">
      <w:pPr>
        <w:pStyle w:val="Heading1"/>
        <w:rPr>
          <w:rtl/>
        </w:rPr>
      </w:pPr>
      <w:r w:rsidRPr="006C497B">
        <w:rPr>
          <w:rFonts w:hint="cs"/>
          <w:rtl/>
        </w:rPr>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lastRenderedPageBreak/>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lastRenderedPageBreak/>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r w:rsidRPr="006C497B">
        <w:rPr>
          <w:rFonts w:cs="B Nazanin" w:hint="cs"/>
          <w:rtl/>
          <w:lang w:bidi="fa-IR"/>
        </w:rPr>
        <w:t>لیست ریسک‌های تکنیکی</w:t>
      </w:r>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Default="00344E05" w:rsidP="00344E05">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791C69" w:rsidRPr="006C497B" w:rsidRDefault="00791C69" w:rsidP="00791C69">
      <w:pPr>
        <w:bidi/>
        <w:rPr>
          <w:rFonts w:cs="B Nazanin"/>
          <w:rtl/>
          <w:lang w:bidi="fa-IR"/>
        </w:rPr>
      </w:pPr>
    </w:p>
    <w:p w:rsidR="00344E05" w:rsidRPr="006C497B" w:rsidRDefault="00344E05" w:rsidP="00C3030E">
      <w:pPr>
        <w:pStyle w:val="Heading1"/>
        <w:rPr>
          <w:rtl/>
        </w:rPr>
      </w:pPr>
      <w:r w:rsidRPr="006C497B">
        <w:rPr>
          <w:rFonts w:hint="cs"/>
          <w:rtl/>
        </w:rPr>
        <w:t xml:space="preserve">لیست </w:t>
      </w:r>
      <w:r w:rsidRPr="006C497B">
        <w:rPr>
          <w:rFonts w:hint="cs"/>
        </w:rPr>
        <w:t>architecturally significant requirements</w:t>
      </w:r>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lastRenderedPageBreak/>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r w:rsidRPr="006C497B">
        <w:rPr>
          <w:rFonts w:hint="cs"/>
          <w:rtl/>
          <w:lang w:bidi="fa-IR"/>
        </w:rPr>
        <w:t>لیست اولویت بندی شده نیازمندی ها</w:t>
      </w:r>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lastRenderedPageBreak/>
        <w:t xml:space="preserve"> 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meiator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r w:rsidRPr="006C497B">
        <w:rPr>
          <w:rFonts w:cs="B Nazanin"/>
          <w:b/>
          <w:bCs/>
          <w:lang w:bidi="fa-IR"/>
        </w:rPr>
        <w:t>construction</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Transition</w:t>
      </w: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344E05" w:rsidRPr="006C497B" w:rsidRDefault="00344E05" w:rsidP="00344E05">
      <w:pPr>
        <w:bidi/>
        <w:rPr>
          <w:rFonts w:cs="B Nazanin"/>
          <w:rtl/>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compat>
    <w:useFELayout/>
    <w:compatSetting w:name="compatibilityMode" w:uri="http://schemas.microsoft.com/office/word" w:val="12"/>
  </w:compat>
  <w:rsids>
    <w:rsidRoot w:val="003B48A8"/>
    <w:rsid w:val="000043D4"/>
    <w:rsid w:val="00006769"/>
    <w:rsid w:val="000071FC"/>
    <w:rsid w:val="000115AB"/>
    <w:rsid w:val="000117AA"/>
    <w:rsid w:val="00012399"/>
    <w:rsid w:val="00013D01"/>
    <w:rsid w:val="000147EB"/>
    <w:rsid w:val="0001679D"/>
    <w:rsid w:val="000216BF"/>
    <w:rsid w:val="00022A1A"/>
    <w:rsid w:val="00023EC5"/>
    <w:rsid w:val="00027096"/>
    <w:rsid w:val="00042125"/>
    <w:rsid w:val="00044F88"/>
    <w:rsid w:val="00053739"/>
    <w:rsid w:val="000551CA"/>
    <w:rsid w:val="000578AD"/>
    <w:rsid w:val="00057A37"/>
    <w:rsid w:val="00060D85"/>
    <w:rsid w:val="00070F65"/>
    <w:rsid w:val="00073D8A"/>
    <w:rsid w:val="00075B8D"/>
    <w:rsid w:val="00083D33"/>
    <w:rsid w:val="00085DEA"/>
    <w:rsid w:val="00093DEA"/>
    <w:rsid w:val="000A41A8"/>
    <w:rsid w:val="000A4FCD"/>
    <w:rsid w:val="000A6B77"/>
    <w:rsid w:val="000B28FC"/>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30E"/>
    <w:rsid w:val="000F5494"/>
    <w:rsid w:val="000F61DE"/>
    <w:rsid w:val="000F7C8C"/>
    <w:rsid w:val="00100921"/>
    <w:rsid w:val="00101527"/>
    <w:rsid w:val="00110C62"/>
    <w:rsid w:val="00112E17"/>
    <w:rsid w:val="00114B12"/>
    <w:rsid w:val="00115A0B"/>
    <w:rsid w:val="001205C5"/>
    <w:rsid w:val="00122592"/>
    <w:rsid w:val="0012765F"/>
    <w:rsid w:val="00143C89"/>
    <w:rsid w:val="001448E8"/>
    <w:rsid w:val="00147FBA"/>
    <w:rsid w:val="001550EE"/>
    <w:rsid w:val="00155387"/>
    <w:rsid w:val="00156A16"/>
    <w:rsid w:val="00163CAB"/>
    <w:rsid w:val="001670AB"/>
    <w:rsid w:val="0017021A"/>
    <w:rsid w:val="00170BF9"/>
    <w:rsid w:val="00173C8A"/>
    <w:rsid w:val="00192ACB"/>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0348"/>
    <w:rsid w:val="001F24A9"/>
    <w:rsid w:val="001F3C80"/>
    <w:rsid w:val="00200D53"/>
    <w:rsid w:val="002070E1"/>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A14"/>
    <w:rsid w:val="002A2EA4"/>
    <w:rsid w:val="002A47D0"/>
    <w:rsid w:val="002A52DE"/>
    <w:rsid w:val="002B64BA"/>
    <w:rsid w:val="002B778F"/>
    <w:rsid w:val="002C3737"/>
    <w:rsid w:val="002C7E92"/>
    <w:rsid w:val="002E0F64"/>
    <w:rsid w:val="002E14C1"/>
    <w:rsid w:val="002F610A"/>
    <w:rsid w:val="002F67F1"/>
    <w:rsid w:val="002F76AF"/>
    <w:rsid w:val="00302DF4"/>
    <w:rsid w:val="0030651A"/>
    <w:rsid w:val="00307F6B"/>
    <w:rsid w:val="003128EC"/>
    <w:rsid w:val="00313EF2"/>
    <w:rsid w:val="0032525C"/>
    <w:rsid w:val="00327027"/>
    <w:rsid w:val="00331D60"/>
    <w:rsid w:val="00332E92"/>
    <w:rsid w:val="00343CBA"/>
    <w:rsid w:val="00343E4E"/>
    <w:rsid w:val="00344BFE"/>
    <w:rsid w:val="00344E05"/>
    <w:rsid w:val="003500E9"/>
    <w:rsid w:val="0035503D"/>
    <w:rsid w:val="0035767F"/>
    <w:rsid w:val="00361137"/>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1608"/>
    <w:rsid w:val="00402824"/>
    <w:rsid w:val="00410C7D"/>
    <w:rsid w:val="0041156B"/>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779C3"/>
    <w:rsid w:val="00481A4E"/>
    <w:rsid w:val="0048261A"/>
    <w:rsid w:val="00485419"/>
    <w:rsid w:val="00486363"/>
    <w:rsid w:val="004871A1"/>
    <w:rsid w:val="0049188C"/>
    <w:rsid w:val="00493E6E"/>
    <w:rsid w:val="004A4A5D"/>
    <w:rsid w:val="004B6151"/>
    <w:rsid w:val="004C2D36"/>
    <w:rsid w:val="004C4592"/>
    <w:rsid w:val="004C4BF8"/>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C6698"/>
    <w:rsid w:val="005D0D80"/>
    <w:rsid w:val="005E0E79"/>
    <w:rsid w:val="005E1911"/>
    <w:rsid w:val="006039AF"/>
    <w:rsid w:val="00604191"/>
    <w:rsid w:val="00604CF5"/>
    <w:rsid w:val="0060657C"/>
    <w:rsid w:val="00612B14"/>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53962"/>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058F"/>
    <w:rsid w:val="00743DB5"/>
    <w:rsid w:val="00746940"/>
    <w:rsid w:val="00750462"/>
    <w:rsid w:val="0075249C"/>
    <w:rsid w:val="00761BAD"/>
    <w:rsid w:val="00772B87"/>
    <w:rsid w:val="00773039"/>
    <w:rsid w:val="00773D06"/>
    <w:rsid w:val="00774471"/>
    <w:rsid w:val="00777198"/>
    <w:rsid w:val="00786AA5"/>
    <w:rsid w:val="00791C69"/>
    <w:rsid w:val="00795DCB"/>
    <w:rsid w:val="007A1157"/>
    <w:rsid w:val="007A15F0"/>
    <w:rsid w:val="007A41AD"/>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584C"/>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1181"/>
    <w:rsid w:val="00974E37"/>
    <w:rsid w:val="00977C91"/>
    <w:rsid w:val="00980695"/>
    <w:rsid w:val="00983B9B"/>
    <w:rsid w:val="00992722"/>
    <w:rsid w:val="009A0566"/>
    <w:rsid w:val="009A275E"/>
    <w:rsid w:val="009B10BF"/>
    <w:rsid w:val="009D0C5D"/>
    <w:rsid w:val="009D629A"/>
    <w:rsid w:val="009E3D09"/>
    <w:rsid w:val="009E4719"/>
    <w:rsid w:val="009E5D64"/>
    <w:rsid w:val="009F2AAA"/>
    <w:rsid w:val="00A023A1"/>
    <w:rsid w:val="00A06970"/>
    <w:rsid w:val="00A07BCB"/>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35F3"/>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4909"/>
    <w:rsid w:val="00AE5D4E"/>
    <w:rsid w:val="00AE67F9"/>
    <w:rsid w:val="00AF35E4"/>
    <w:rsid w:val="00B00DDF"/>
    <w:rsid w:val="00B013CA"/>
    <w:rsid w:val="00B01CE7"/>
    <w:rsid w:val="00B0564F"/>
    <w:rsid w:val="00B0597D"/>
    <w:rsid w:val="00B06515"/>
    <w:rsid w:val="00B1149F"/>
    <w:rsid w:val="00B12851"/>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030E"/>
    <w:rsid w:val="00C3257C"/>
    <w:rsid w:val="00C3647F"/>
    <w:rsid w:val="00C373C6"/>
    <w:rsid w:val="00C4016F"/>
    <w:rsid w:val="00C415C9"/>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872CD"/>
    <w:rsid w:val="00D94C03"/>
    <w:rsid w:val="00DB5B2E"/>
    <w:rsid w:val="00DB6B18"/>
    <w:rsid w:val="00DC5979"/>
    <w:rsid w:val="00DD4E72"/>
    <w:rsid w:val="00DE0CE2"/>
    <w:rsid w:val="00DE37A6"/>
    <w:rsid w:val="00DE4285"/>
    <w:rsid w:val="00DE7F89"/>
    <w:rsid w:val="00DF0145"/>
    <w:rsid w:val="00DF25E2"/>
    <w:rsid w:val="00DF32BC"/>
    <w:rsid w:val="00E008AA"/>
    <w:rsid w:val="00E032E2"/>
    <w:rsid w:val="00E05B61"/>
    <w:rsid w:val="00E0627B"/>
    <w:rsid w:val="00E11938"/>
    <w:rsid w:val="00E13882"/>
    <w:rsid w:val="00E13C58"/>
    <w:rsid w:val="00E15021"/>
    <w:rsid w:val="00E314C2"/>
    <w:rsid w:val="00E31CB8"/>
    <w:rsid w:val="00E35520"/>
    <w:rsid w:val="00E457CA"/>
    <w:rsid w:val="00E50CF4"/>
    <w:rsid w:val="00E51350"/>
    <w:rsid w:val="00E55EB4"/>
    <w:rsid w:val="00E57AB9"/>
    <w:rsid w:val="00E6022A"/>
    <w:rsid w:val="00E605BD"/>
    <w:rsid w:val="00E62BEE"/>
    <w:rsid w:val="00E65400"/>
    <w:rsid w:val="00E665A2"/>
    <w:rsid w:val="00E66B10"/>
    <w:rsid w:val="00E70C8E"/>
    <w:rsid w:val="00E74118"/>
    <w:rsid w:val="00E7538A"/>
    <w:rsid w:val="00E8057A"/>
    <w:rsid w:val="00E80CD5"/>
    <w:rsid w:val="00E816E3"/>
    <w:rsid w:val="00E818AC"/>
    <w:rsid w:val="00E81A84"/>
    <w:rsid w:val="00E83051"/>
    <w:rsid w:val="00E93F59"/>
    <w:rsid w:val="00E963B2"/>
    <w:rsid w:val="00EA09A2"/>
    <w:rsid w:val="00EA1843"/>
    <w:rsid w:val="00EA76BE"/>
    <w:rsid w:val="00EB1FF1"/>
    <w:rsid w:val="00EB54AB"/>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76217"/>
    <w:rsid w:val="00F83B86"/>
    <w:rsid w:val="00F865E5"/>
    <w:rsid w:val="00FA0A1F"/>
    <w:rsid w:val="00FA15D9"/>
    <w:rsid w:val="00FA3E71"/>
    <w:rsid w:val="00FB1C9F"/>
    <w:rsid w:val="00FB3B29"/>
    <w:rsid w:val="00FB4EC5"/>
    <w:rsid w:val="00FC7085"/>
    <w:rsid w:val="00FD2250"/>
    <w:rsid w:val="00FD7D1F"/>
    <w:rsid w:val="00FE2708"/>
    <w:rsid w:val="00FF0A3F"/>
    <w:rsid w:val="00FF0E5F"/>
    <w:rsid w:val="00FF28B8"/>
    <w:rsid w:val="00FF2D5F"/>
    <w:rsid w:val="00FF2F81"/>
    <w:rsid w:val="00FF2FDC"/>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semiHidden/>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BB86C0C8-7CFE-4224-AC36-4B257322A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2174</TotalTime>
  <Pages>131</Pages>
  <Words>6513</Words>
  <Characters>37129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86</cp:revision>
  <cp:lastPrinted>2015-05-29T19:29:00Z</cp:lastPrinted>
  <dcterms:created xsi:type="dcterms:W3CDTF">2015-05-17T17:44:00Z</dcterms:created>
  <dcterms:modified xsi:type="dcterms:W3CDTF">2015-07-08T01:32:00Z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